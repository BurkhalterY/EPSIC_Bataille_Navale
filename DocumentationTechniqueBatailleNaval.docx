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C8922" w14:textId="77777777" w:rsidR="00B979D8" w:rsidRPr="00592032" w:rsidRDefault="006A5E85">
      <w:pPr>
        <w:pStyle w:val="Titre"/>
        <w:rPr>
          <w:lang w:val="fr-CH"/>
        </w:rPr>
      </w:pPr>
      <w:r w:rsidRPr="00592032">
        <w:rPr>
          <w:lang w:val="fr-CH"/>
        </w:rPr>
        <w:t>Documentation technique</w:t>
      </w:r>
    </w:p>
    <w:p w14:paraId="2C959D31" w14:textId="77777777" w:rsidR="006A5E85" w:rsidRPr="00592032" w:rsidRDefault="006A5E85">
      <w:pPr>
        <w:pStyle w:val="Titre"/>
        <w:rPr>
          <w:lang w:val="fr-CH"/>
        </w:rPr>
      </w:pPr>
      <w:r w:rsidRPr="00592032">
        <w:rPr>
          <w:lang w:val="fr-CH"/>
        </w:rPr>
        <w:t>Bataille navale</w:t>
      </w:r>
    </w:p>
    <w:p w14:paraId="02BC315A" w14:textId="77777777" w:rsidR="006A5E85" w:rsidRPr="006A5E85" w:rsidRDefault="006A5E85" w:rsidP="006A5E85">
      <w:pPr>
        <w:rPr>
          <w:lang w:val="fr-CH"/>
        </w:rPr>
      </w:pPr>
      <w:r w:rsidRPr="006A5E85">
        <w:rPr>
          <w:lang w:val="fr-CH"/>
        </w:rPr>
        <w:t>Yannis, Samuel, Antoine</w:t>
      </w:r>
    </w:p>
    <w:p w14:paraId="08BE074A" w14:textId="77777777" w:rsidR="006A5E85" w:rsidRDefault="006A5E85">
      <w:pPr>
        <w:pStyle w:val="Titre1"/>
        <w:rPr>
          <w:lang w:val="fr-CH"/>
        </w:rPr>
      </w:pPr>
      <w:r>
        <w:rPr>
          <w:lang w:val="fr-CH"/>
        </w:rPr>
        <w:t>rôles</w:t>
      </w:r>
    </w:p>
    <w:p w14:paraId="7D2A6132" w14:textId="6BE04B1F" w:rsidR="006A5E85" w:rsidRDefault="006A5E85" w:rsidP="006A5E85">
      <w:pPr>
        <w:rPr>
          <w:lang w:val="fr-CH"/>
        </w:rPr>
      </w:pPr>
      <w:r w:rsidRPr="00B65590">
        <w:rPr>
          <w:rStyle w:val="Titre3Car"/>
          <w:lang w:val="fr-CH"/>
        </w:rPr>
        <w:t>Yannis</w:t>
      </w:r>
      <w:r>
        <w:rPr>
          <w:lang w:val="fr-CH"/>
        </w:rPr>
        <w:t xml:space="preserve"> : Développement de l'application</w:t>
      </w:r>
    </w:p>
    <w:p w14:paraId="5DDFBEA7" w14:textId="616010CD" w:rsidR="006A5E85" w:rsidRDefault="006A5E85" w:rsidP="006A5E85">
      <w:pPr>
        <w:rPr>
          <w:lang w:val="fr-CH"/>
        </w:rPr>
      </w:pPr>
      <w:r w:rsidRPr="00B65590">
        <w:rPr>
          <w:rStyle w:val="Titre3Car"/>
          <w:lang w:val="fr-CH"/>
        </w:rPr>
        <w:t>Samuel</w:t>
      </w:r>
      <w:r>
        <w:rPr>
          <w:lang w:val="fr-CH"/>
        </w:rPr>
        <w:t xml:space="preserve"> : N</w:t>
      </w:r>
      <w:r w:rsidRPr="006A5E85">
        <w:rPr>
          <w:lang w:val="fr-CH"/>
        </w:rPr>
        <w:t xml:space="preserve">assi </w:t>
      </w:r>
      <w:r>
        <w:rPr>
          <w:lang w:val="fr-CH"/>
        </w:rPr>
        <w:t>s</w:t>
      </w:r>
      <w:r w:rsidRPr="006A5E85">
        <w:rPr>
          <w:lang w:val="fr-CH"/>
        </w:rPr>
        <w:t>hneiderman</w:t>
      </w:r>
      <w:r w:rsidR="008F13AE">
        <w:rPr>
          <w:lang w:val="fr-CH"/>
        </w:rPr>
        <w:t>, documentation technique</w:t>
      </w:r>
    </w:p>
    <w:p w14:paraId="6BA1F531" w14:textId="2B048556" w:rsidR="006A5E85" w:rsidRDefault="00EA742E" w:rsidP="006A5E85">
      <w:pPr>
        <w:rPr>
          <w:lang w:val="fr-CH"/>
        </w:rPr>
      </w:pPr>
      <w:r>
        <w:rPr>
          <w:noProof/>
          <w:lang w:val="fr-CH"/>
        </w:rPr>
        <w:drawing>
          <wp:anchor distT="0" distB="0" distL="114300" distR="114300" simplePos="0" relativeHeight="251658240" behindDoc="0" locked="0" layoutInCell="1" allowOverlap="1" wp14:anchorId="0F0FCE31" wp14:editId="2EAAED45">
            <wp:simplePos x="0" y="0"/>
            <wp:positionH relativeFrom="column">
              <wp:posOffset>3636645</wp:posOffset>
            </wp:positionH>
            <wp:positionV relativeFrom="paragraph">
              <wp:posOffset>-475615</wp:posOffset>
            </wp:positionV>
            <wp:extent cx="6369685" cy="31934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E85" w:rsidRPr="00B65590">
        <w:rPr>
          <w:rStyle w:val="Titre3Car"/>
          <w:lang w:val="fr-CH"/>
        </w:rPr>
        <w:t>Antoine</w:t>
      </w:r>
      <w:r w:rsidR="006A5E85">
        <w:rPr>
          <w:lang w:val="fr-CH"/>
        </w:rPr>
        <w:t xml:space="preserve"> : </w:t>
      </w:r>
      <w:r w:rsidR="008F13AE">
        <w:rPr>
          <w:lang w:val="fr-CH"/>
        </w:rPr>
        <w:t>Documentation technique, MCD</w:t>
      </w:r>
    </w:p>
    <w:p w14:paraId="2390BA27" w14:textId="687957F3" w:rsidR="007B318E" w:rsidRDefault="007B318E" w:rsidP="006A5E85">
      <w:pPr>
        <w:rPr>
          <w:lang w:val="fr-CH"/>
        </w:rPr>
      </w:pPr>
    </w:p>
    <w:p w14:paraId="41EA6167" w14:textId="3EB028B9" w:rsidR="007B318E" w:rsidRDefault="007B318E" w:rsidP="006A5E85">
      <w:pPr>
        <w:rPr>
          <w:lang w:val="fr-CH"/>
        </w:rPr>
      </w:pPr>
    </w:p>
    <w:p w14:paraId="4DABDF1F" w14:textId="18024B04" w:rsidR="007B318E" w:rsidRDefault="007B318E" w:rsidP="006A5E85">
      <w:pPr>
        <w:rPr>
          <w:lang w:val="fr-CH"/>
        </w:rPr>
      </w:pPr>
    </w:p>
    <w:p w14:paraId="4A1D0E24" w14:textId="57B468C6" w:rsidR="007B318E" w:rsidRDefault="007B318E" w:rsidP="006A5E85">
      <w:pPr>
        <w:rPr>
          <w:lang w:val="fr-CH"/>
        </w:rPr>
      </w:pPr>
    </w:p>
    <w:p w14:paraId="3F244AC6" w14:textId="6E555569" w:rsidR="007B318E" w:rsidRDefault="007B318E" w:rsidP="006A5E85">
      <w:pPr>
        <w:rPr>
          <w:lang w:val="fr-CH"/>
        </w:rPr>
      </w:pPr>
    </w:p>
    <w:p w14:paraId="5ABA81EC" w14:textId="4390685F" w:rsidR="007B318E" w:rsidRDefault="007B318E" w:rsidP="006A5E85">
      <w:pPr>
        <w:rPr>
          <w:lang w:val="fr-CH"/>
        </w:rPr>
      </w:pPr>
    </w:p>
    <w:p w14:paraId="1600D01E" w14:textId="383CCCF1" w:rsidR="00DA75AD" w:rsidRDefault="00DA75AD" w:rsidP="006A5E85">
      <w:pPr>
        <w:rPr>
          <w:lang w:val="fr-CH"/>
        </w:rPr>
      </w:pPr>
    </w:p>
    <w:p w14:paraId="0F8EFC51" w14:textId="77777777" w:rsidR="00DA75AD" w:rsidRDefault="00DA75AD" w:rsidP="006A5E85">
      <w:pPr>
        <w:rPr>
          <w:lang w:val="fr-CH"/>
        </w:rPr>
      </w:pPr>
    </w:p>
    <w:p w14:paraId="3F48418D" w14:textId="37E47351" w:rsidR="00B979D8" w:rsidRDefault="006A5E85" w:rsidP="005B38E5">
      <w:pPr>
        <w:pStyle w:val="Titre1"/>
        <w:rPr>
          <w:lang w:val="fr-CH"/>
        </w:rPr>
      </w:pPr>
      <w:r w:rsidRPr="006A5E85">
        <w:rPr>
          <w:lang w:val="fr-CH"/>
        </w:rPr>
        <w:lastRenderedPageBreak/>
        <w:t>Structure d</w:t>
      </w:r>
      <w:r>
        <w:rPr>
          <w:lang w:val="fr-CH"/>
        </w:rPr>
        <w:t>e l'application</w:t>
      </w:r>
    </w:p>
    <w:p w14:paraId="520795AA" w14:textId="0B64104E" w:rsidR="005B38E5" w:rsidRDefault="005B38E5" w:rsidP="005B38E5">
      <w:pPr>
        <w:rPr>
          <w:lang w:val="fr-CH"/>
        </w:rPr>
      </w:pPr>
    </w:p>
    <w:p w14:paraId="080573A0" w14:textId="76C748E3" w:rsidR="005B38E5" w:rsidRDefault="005B38E5" w:rsidP="005B38E5">
      <w:pPr>
        <w:rPr>
          <w:lang w:val="fr-CH"/>
        </w:rPr>
      </w:pPr>
      <w:r w:rsidRPr="00592032">
        <w:rPr>
          <w:rStyle w:val="Titre3Car"/>
        </w:rPr>
        <w:t>Controllers</w:t>
      </w:r>
      <w:r>
        <w:rPr>
          <w:lang w:val="fr-CH"/>
        </w:rPr>
        <w:t xml:space="preserve"> : </w:t>
      </w:r>
    </w:p>
    <w:p w14:paraId="5C9AF7F3" w14:textId="08EA676A" w:rsidR="005B38E5" w:rsidRDefault="00AA12F8" w:rsidP="007E1534">
      <w:pPr>
        <w:pStyle w:val="Paragraphedeliste"/>
        <w:numPr>
          <w:ilvl w:val="0"/>
          <w:numId w:val="16"/>
        </w:numPr>
        <w:rPr>
          <w:lang w:val="fr-CH"/>
        </w:rPr>
      </w:pPr>
      <w:r>
        <w:rPr>
          <w:lang w:val="fr-CH"/>
        </w:rPr>
        <w:t xml:space="preserve">DemoGameController :  </w:t>
      </w:r>
      <w:r w:rsidR="007E1534">
        <w:rPr>
          <w:lang w:val="fr-CH"/>
        </w:rPr>
        <w:t>Permet de générer un combat entre deux IA.</w:t>
      </w:r>
    </w:p>
    <w:p w14:paraId="4ED4BD87" w14:textId="270BC0A6" w:rsidR="007E1534" w:rsidRPr="007E1534" w:rsidRDefault="007E1534" w:rsidP="007E1534">
      <w:pPr>
        <w:pStyle w:val="Paragraphedeliste"/>
        <w:numPr>
          <w:ilvl w:val="0"/>
          <w:numId w:val="16"/>
        </w:numPr>
        <w:rPr>
          <w:lang w:val="fr-CH"/>
        </w:rPr>
      </w:pPr>
      <w:r>
        <w:rPr>
          <w:lang w:val="fr-CH"/>
        </w:rPr>
        <w:t xml:space="preserve">GameController : </w:t>
      </w:r>
      <w:r>
        <w:rPr>
          <w:lang w:val="fr-CH"/>
        </w:rPr>
        <w:t xml:space="preserve">Il contient la grille avec les joueurs et c’est aussi les parents des autres gamecontroller. </w:t>
      </w:r>
    </w:p>
    <w:p w14:paraId="40271ED0" w14:textId="1B9DC299" w:rsidR="005B38E5" w:rsidRDefault="005B38E5" w:rsidP="005B38E5">
      <w:pPr>
        <w:pStyle w:val="Paragraphedeliste"/>
        <w:numPr>
          <w:ilvl w:val="0"/>
          <w:numId w:val="16"/>
        </w:numPr>
        <w:rPr>
          <w:lang w:val="fr-CH"/>
        </w:rPr>
      </w:pPr>
      <w:r>
        <w:rPr>
          <w:lang w:val="fr-CH"/>
        </w:rPr>
        <w:t>SetupController</w:t>
      </w:r>
      <w:r w:rsidR="00433401">
        <w:rPr>
          <w:lang w:val="fr-CH"/>
        </w:rPr>
        <w:t xml:space="preserve"> : </w:t>
      </w:r>
      <w:r w:rsidR="007E1534">
        <w:rPr>
          <w:lang w:val="fr-CH"/>
        </w:rPr>
        <w:t>C’est là qu’on gère la possibilité de placement ou début du jeu.</w:t>
      </w:r>
    </w:p>
    <w:p w14:paraId="37D5DCDE" w14:textId="238E0F72" w:rsidR="005B38E5" w:rsidRDefault="005B38E5" w:rsidP="005B38E5">
      <w:pPr>
        <w:pStyle w:val="Paragraphedeliste"/>
        <w:numPr>
          <w:ilvl w:val="0"/>
          <w:numId w:val="16"/>
        </w:numPr>
        <w:rPr>
          <w:lang w:val="fr-CH"/>
        </w:rPr>
      </w:pPr>
      <w:r>
        <w:rPr>
          <w:lang w:val="fr-CH"/>
        </w:rPr>
        <w:t>SoloGameController</w:t>
      </w:r>
      <w:r w:rsidR="00433401">
        <w:rPr>
          <w:lang w:val="fr-CH"/>
        </w:rPr>
        <w:t xml:space="preserve"> : </w:t>
      </w:r>
      <w:r w:rsidR="00CA5BA4">
        <w:rPr>
          <w:lang w:val="fr-CH"/>
        </w:rPr>
        <w:t>C’est ici qu’on gère le « tour par tour</w:t>
      </w:r>
      <w:r w:rsidR="007E1534">
        <w:rPr>
          <w:lang w:val="fr-CH"/>
        </w:rPr>
        <w:t> ».</w:t>
      </w:r>
    </w:p>
    <w:p w14:paraId="2286F92E" w14:textId="0BECEE3D" w:rsidR="005B38E5" w:rsidRDefault="005B38E5" w:rsidP="005B38E5">
      <w:pPr>
        <w:rPr>
          <w:lang w:val="fr-CH"/>
        </w:rPr>
      </w:pPr>
      <w:r w:rsidRPr="00592032">
        <w:rPr>
          <w:rStyle w:val="Titre3Car"/>
        </w:rPr>
        <w:t>Models</w:t>
      </w:r>
      <w:r>
        <w:rPr>
          <w:lang w:val="fr-CH"/>
        </w:rPr>
        <w:t xml:space="preserve"> :</w:t>
      </w:r>
    </w:p>
    <w:p w14:paraId="2F122CF5" w14:textId="695CD7B4" w:rsidR="005B38E5" w:rsidRDefault="005B38E5" w:rsidP="005B38E5">
      <w:pPr>
        <w:pStyle w:val="Paragraphedeliste"/>
        <w:numPr>
          <w:ilvl w:val="0"/>
          <w:numId w:val="17"/>
        </w:numPr>
        <w:rPr>
          <w:lang w:val="fr-CH"/>
        </w:rPr>
      </w:pPr>
      <w:r>
        <w:rPr>
          <w:lang w:val="fr-CH"/>
        </w:rPr>
        <w:t>Boat</w:t>
      </w:r>
      <w:r w:rsidR="00433401">
        <w:rPr>
          <w:lang w:val="fr-CH"/>
        </w:rPr>
        <w:t xml:space="preserve"> : </w:t>
      </w:r>
      <w:r w:rsidR="00AA12F8">
        <w:rPr>
          <w:lang w:val="fr-CH"/>
        </w:rPr>
        <w:t>Crée et initialise les bateaux et leur donne la taille de 0.</w:t>
      </w:r>
    </w:p>
    <w:p w14:paraId="67538546" w14:textId="230EBA6A" w:rsidR="005B38E5" w:rsidRDefault="005B38E5" w:rsidP="005B38E5">
      <w:pPr>
        <w:pStyle w:val="Paragraphedeliste"/>
        <w:numPr>
          <w:ilvl w:val="0"/>
          <w:numId w:val="17"/>
        </w:numPr>
        <w:rPr>
          <w:lang w:val="fr-CH"/>
        </w:rPr>
      </w:pPr>
      <w:r>
        <w:rPr>
          <w:lang w:val="fr-CH"/>
        </w:rPr>
        <w:t>Cell</w:t>
      </w:r>
      <w:r w:rsidR="00433401">
        <w:rPr>
          <w:lang w:val="fr-CH"/>
        </w:rPr>
        <w:t xml:space="preserve"> : </w:t>
      </w:r>
      <w:r w:rsidR="00EA742E">
        <w:rPr>
          <w:lang w:val="fr-CH"/>
        </w:rPr>
        <w:t xml:space="preserve">Contient les cellules avec </w:t>
      </w:r>
      <w:r w:rsidR="00AA12F8">
        <w:rPr>
          <w:lang w:val="fr-CH"/>
        </w:rPr>
        <w:t>leurs différents types d’état (est-ce qu’elle contienne un bateau ou pas ? )</w:t>
      </w:r>
    </w:p>
    <w:p w14:paraId="0A2CB935" w14:textId="43B4B923" w:rsidR="005B38E5" w:rsidRDefault="005B38E5" w:rsidP="005B38E5">
      <w:pPr>
        <w:pStyle w:val="Paragraphedeliste"/>
        <w:numPr>
          <w:ilvl w:val="0"/>
          <w:numId w:val="17"/>
        </w:numPr>
        <w:rPr>
          <w:lang w:val="fr-CH"/>
        </w:rPr>
      </w:pPr>
      <w:r>
        <w:rPr>
          <w:lang w:val="fr-CH"/>
        </w:rPr>
        <w:t>Grid</w:t>
      </w:r>
      <w:r w:rsidR="00433401">
        <w:rPr>
          <w:lang w:val="fr-CH"/>
        </w:rPr>
        <w:t xml:space="preserve"> : </w:t>
      </w:r>
      <w:r w:rsidR="00EA742E">
        <w:rPr>
          <w:lang w:val="fr-CH"/>
        </w:rPr>
        <w:t>Contient les différentes tailles des bateaux et c’est aussi ici qu’on crée la grille de jeu.</w:t>
      </w:r>
    </w:p>
    <w:p w14:paraId="45DDFD06" w14:textId="6C61D2C9" w:rsidR="00EA742E" w:rsidRDefault="00EA742E" w:rsidP="005B38E5">
      <w:pPr>
        <w:pStyle w:val="Paragraphedeliste"/>
        <w:numPr>
          <w:ilvl w:val="0"/>
          <w:numId w:val="17"/>
        </w:numPr>
        <w:rPr>
          <w:lang w:val="fr-CH"/>
        </w:rPr>
      </w:pPr>
      <w:r>
        <w:rPr>
          <w:lang w:val="fr-CH"/>
        </w:rPr>
        <w:t>AI : Elle contient et gère l’IA c’est là qu’on dit à l’IA quoi faire dans chaque situation (ou elle doit tirer, etc…)</w:t>
      </w:r>
    </w:p>
    <w:p w14:paraId="70C9D382" w14:textId="647E605F" w:rsidR="005B38E5" w:rsidRDefault="005B38E5" w:rsidP="005B38E5">
      <w:pPr>
        <w:rPr>
          <w:lang w:val="fr-CH"/>
        </w:rPr>
      </w:pPr>
      <w:r w:rsidRPr="00592032">
        <w:rPr>
          <w:rStyle w:val="Titre3Car"/>
        </w:rPr>
        <w:t>Views</w:t>
      </w:r>
      <w:r>
        <w:rPr>
          <w:lang w:val="fr-CH"/>
        </w:rPr>
        <w:t xml:space="preserve"> :</w:t>
      </w:r>
    </w:p>
    <w:p w14:paraId="622733A1" w14:textId="2ED8223D" w:rsidR="007E1534" w:rsidRDefault="007E1534" w:rsidP="005B38E5">
      <w:pPr>
        <w:pStyle w:val="Paragraphedeliste"/>
        <w:numPr>
          <w:ilvl w:val="0"/>
          <w:numId w:val="18"/>
        </w:numPr>
        <w:rPr>
          <w:lang w:val="fr-CH"/>
        </w:rPr>
      </w:pPr>
      <w:r>
        <w:rPr>
          <w:lang w:val="fr-CH"/>
        </w:rPr>
        <w:t>Credits : Affiche les crédits et retourne sur le menu quand on clique sur « retour ».</w:t>
      </w:r>
    </w:p>
    <w:p w14:paraId="09C41758" w14:textId="1B636076" w:rsidR="005B38E5" w:rsidRDefault="005B38E5" w:rsidP="005B38E5">
      <w:pPr>
        <w:pStyle w:val="Paragraphedeliste"/>
        <w:numPr>
          <w:ilvl w:val="0"/>
          <w:numId w:val="18"/>
        </w:numPr>
        <w:rPr>
          <w:lang w:val="fr-CH"/>
        </w:rPr>
      </w:pPr>
      <w:r>
        <w:rPr>
          <w:lang w:val="fr-CH"/>
        </w:rPr>
        <w:t>CustomPictureBox</w:t>
      </w:r>
      <w:r w:rsidR="00433401">
        <w:rPr>
          <w:lang w:val="fr-CH"/>
        </w:rPr>
        <w:t xml:space="preserve"> : </w:t>
      </w:r>
      <w:r w:rsidR="007E1534">
        <w:rPr>
          <w:lang w:val="fr-CH"/>
        </w:rPr>
        <w:t>Contient les cases qui sont afficher à l’écran.</w:t>
      </w:r>
    </w:p>
    <w:p w14:paraId="42C03AD9" w14:textId="4F591DC8" w:rsidR="005B38E5" w:rsidRDefault="005B38E5" w:rsidP="005B38E5">
      <w:pPr>
        <w:pStyle w:val="Paragraphedeliste"/>
        <w:numPr>
          <w:ilvl w:val="0"/>
          <w:numId w:val="18"/>
        </w:numPr>
        <w:rPr>
          <w:lang w:val="fr-CH"/>
        </w:rPr>
      </w:pPr>
      <w:r>
        <w:rPr>
          <w:lang w:val="fr-CH"/>
        </w:rPr>
        <w:t>Game</w:t>
      </w:r>
      <w:r w:rsidR="00433401">
        <w:rPr>
          <w:lang w:val="fr-CH"/>
        </w:rPr>
        <w:t xml:space="preserve"> : </w:t>
      </w:r>
      <w:r w:rsidR="00521597">
        <w:rPr>
          <w:lang w:val="fr-CH"/>
        </w:rPr>
        <w:t>Affiche les deux grilles des adversaire et l’historique des cases touchées.</w:t>
      </w:r>
    </w:p>
    <w:p w14:paraId="639E734B" w14:textId="54855438" w:rsidR="005B38E5" w:rsidRDefault="005B38E5" w:rsidP="005B38E5">
      <w:pPr>
        <w:pStyle w:val="Paragraphedeliste"/>
        <w:numPr>
          <w:ilvl w:val="0"/>
          <w:numId w:val="18"/>
        </w:numPr>
        <w:rPr>
          <w:lang w:val="fr-CH"/>
        </w:rPr>
      </w:pPr>
      <w:r>
        <w:rPr>
          <w:lang w:val="fr-CH"/>
        </w:rPr>
        <w:t>GridView</w:t>
      </w:r>
      <w:r w:rsidR="00433401">
        <w:rPr>
          <w:lang w:val="fr-CH"/>
        </w:rPr>
        <w:t xml:space="preserve"> : </w:t>
      </w:r>
      <w:r w:rsidR="00521597">
        <w:rPr>
          <w:lang w:val="fr-CH"/>
        </w:rPr>
        <w:t>Création de la grille</w:t>
      </w:r>
    </w:p>
    <w:p w14:paraId="50B9E3A1" w14:textId="7EEE63BD" w:rsidR="005B38E5" w:rsidRDefault="005B38E5" w:rsidP="005B38E5">
      <w:pPr>
        <w:pStyle w:val="Paragraphedeliste"/>
        <w:numPr>
          <w:ilvl w:val="0"/>
          <w:numId w:val="18"/>
        </w:numPr>
        <w:rPr>
          <w:lang w:val="fr-CH"/>
        </w:rPr>
      </w:pPr>
      <w:r>
        <w:rPr>
          <w:lang w:val="fr-CH"/>
        </w:rPr>
        <w:t>Home</w:t>
      </w:r>
      <w:r w:rsidR="00433401">
        <w:rPr>
          <w:lang w:val="fr-CH"/>
        </w:rPr>
        <w:t xml:space="preserve"> : </w:t>
      </w:r>
      <w:r w:rsidR="00521597">
        <w:rPr>
          <w:lang w:val="fr-CH"/>
        </w:rPr>
        <w:t>Contient le titre et les différents boutons pour accéder au différent type de jeu.</w:t>
      </w:r>
    </w:p>
    <w:p w14:paraId="065E7A19" w14:textId="7DE940F4" w:rsidR="005B38E5" w:rsidRDefault="005B38E5" w:rsidP="005B38E5">
      <w:pPr>
        <w:pStyle w:val="Paragraphedeliste"/>
        <w:numPr>
          <w:ilvl w:val="0"/>
          <w:numId w:val="18"/>
        </w:numPr>
        <w:rPr>
          <w:lang w:val="fr-CH"/>
        </w:rPr>
      </w:pPr>
      <w:r>
        <w:rPr>
          <w:lang w:val="fr-CH"/>
        </w:rPr>
        <w:t>Main</w:t>
      </w:r>
      <w:r w:rsidR="00521597">
        <w:rPr>
          <w:lang w:val="fr-CH"/>
        </w:rPr>
        <w:t>F</w:t>
      </w:r>
      <w:r>
        <w:rPr>
          <w:lang w:val="fr-CH"/>
        </w:rPr>
        <w:t>o</w:t>
      </w:r>
      <w:r w:rsidR="00521597">
        <w:rPr>
          <w:lang w:val="fr-CH"/>
        </w:rPr>
        <w:t>r</w:t>
      </w:r>
      <w:r>
        <w:rPr>
          <w:lang w:val="fr-CH"/>
        </w:rPr>
        <w:t>m</w:t>
      </w:r>
      <w:r w:rsidR="00433401">
        <w:rPr>
          <w:lang w:val="fr-CH"/>
        </w:rPr>
        <w:t xml:space="preserve"> : </w:t>
      </w:r>
      <w:r w:rsidR="00521597">
        <w:rPr>
          <w:lang w:val="fr-CH"/>
        </w:rPr>
        <w:t>Créer les différents types de vue.</w:t>
      </w:r>
    </w:p>
    <w:p w14:paraId="786DD124" w14:textId="5C195435" w:rsidR="00521597" w:rsidRDefault="00521597" w:rsidP="005B38E5">
      <w:pPr>
        <w:pStyle w:val="Paragraphedeliste"/>
        <w:numPr>
          <w:ilvl w:val="0"/>
          <w:numId w:val="18"/>
        </w:numPr>
        <w:rPr>
          <w:lang w:val="fr-CH"/>
        </w:rPr>
      </w:pPr>
      <w:r>
        <w:rPr>
          <w:lang w:val="fr-CH"/>
        </w:rPr>
        <w:t xml:space="preserve">OnlineConfig : Contient la vue du mode multijoueur. </w:t>
      </w:r>
    </w:p>
    <w:p w14:paraId="717EC60E" w14:textId="44EDBC07" w:rsidR="005B38E5" w:rsidRDefault="005B38E5" w:rsidP="005B38E5">
      <w:pPr>
        <w:pStyle w:val="Paragraphedeliste"/>
        <w:numPr>
          <w:ilvl w:val="0"/>
          <w:numId w:val="18"/>
        </w:numPr>
        <w:rPr>
          <w:lang w:val="fr-CH"/>
        </w:rPr>
      </w:pPr>
      <w:r>
        <w:rPr>
          <w:lang w:val="fr-CH"/>
        </w:rPr>
        <w:t>Setup</w:t>
      </w:r>
      <w:r w:rsidR="00433401">
        <w:rPr>
          <w:lang w:val="fr-CH"/>
        </w:rPr>
        <w:t xml:space="preserve"> : </w:t>
      </w:r>
      <w:r w:rsidR="00521597">
        <w:rPr>
          <w:lang w:val="fr-CH"/>
        </w:rPr>
        <w:t>Rafraichit la grille après chaque action de chaque joueur et gère aussi la fin du jeu.</w:t>
      </w:r>
    </w:p>
    <w:p w14:paraId="03D6EB96" w14:textId="304A05F3" w:rsidR="00C36AB0" w:rsidRPr="00592032" w:rsidRDefault="00C36AB0" w:rsidP="00592032">
      <w:pPr>
        <w:rPr>
          <w:lang w:val="fr-CH"/>
        </w:rPr>
      </w:pPr>
    </w:p>
    <w:p w14:paraId="18ABBA1E" w14:textId="47F049F2" w:rsidR="00A40744" w:rsidRPr="007B318E" w:rsidRDefault="006A5E85" w:rsidP="00592032">
      <w:pPr>
        <w:pStyle w:val="Titre1"/>
        <w:rPr>
          <w:lang w:val="de-CH"/>
        </w:rPr>
      </w:pPr>
      <w:r w:rsidRPr="007B318E">
        <w:rPr>
          <w:lang w:val="de-CH"/>
        </w:rPr>
        <w:lastRenderedPageBreak/>
        <w:t>Strategie ai</w:t>
      </w:r>
    </w:p>
    <w:p w14:paraId="49081C84" w14:textId="6571694E" w:rsidR="000D19EF" w:rsidRPr="007B318E" w:rsidRDefault="00592032" w:rsidP="00DE7787">
      <w:pPr>
        <w:pStyle w:val="Titre3"/>
        <w:rPr>
          <w:lang w:val="de-CH"/>
        </w:rPr>
      </w:pPr>
      <w:r w:rsidRPr="007B318E">
        <w:rPr>
          <w:lang w:val="de-CH"/>
        </w:rPr>
        <w:t>Nassi shneiderman</w:t>
      </w:r>
    </w:p>
    <w:p w14:paraId="35D64679" w14:textId="63DBA78E" w:rsidR="00DE7787" w:rsidRPr="007B318E" w:rsidRDefault="0095597A" w:rsidP="00DE7787">
      <w:pPr>
        <w:rPr>
          <w:lang w:val="de-CH"/>
        </w:rPr>
      </w:pPr>
      <w:r>
        <w:rPr>
          <w:noProof/>
          <w:lang w:val="fr-CH"/>
        </w:rPr>
        <w:drawing>
          <wp:anchor distT="0" distB="0" distL="114300" distR="114300" simplePos="0" relativeHeight="251659264" behindDoc="0" locked="0" layoutInCell="1" allowOverlap="1" wp14:anchorId="0C29C8B7" wp14:editId="65E1E738">
            <wp:simplePos x="0" y="0"/>
            <wp:positionH relativeFrom="column">
              <wp:posOffset>-685800</wp:posOffset>
            </wp:positionH>
            <wp:positionV relativeFrom="paragraph">
              <wp:posOffset>693420</wp:posOffset>
            </wp:positionV>
            <wp:extent cx="10717530" cy="377634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753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A50EC" w14:textId="72EE6AA5" w:rsidR="00C36AB0" w:rsidRPr="007B318E" w:rsidRDefault="00C36AB0" w:rsidP="00DE7787">
      <w:pPr>
        <w:rPr>
          <w:lang w:val="de-CH"/>
        </w:rPr>
      </w:pPr>
    </w:p>
    <w:p w14:paraId="07BA0196" w14:textId="48D836FA" w:rsidR="00C36AB0" w:rsidRPr="007B318E" w:rsidRDefault="00C36AB0" w:rsidP="00DE7787">
      <w:pPr>
        <w:rPr>
          <w:lang w:val="de-CH"/>
        </w:rPr>
      </w:pPr>
    </w:p>
    <w:p w14:paraId="3599E0E2" w14:textId="7C21AFCA" w:rsidR="007B318E" w:rsidRDefault="007B318E" w:rsidP="007B318E">
      <w:pPr>
        <w:pStyle w:val="Titre3"/>
        <w:rPr>
          <w:lang w:val="de-CH"/>
        </w:rPr>
      </w:pPr>
      <w:r>
        <w:rPr>
          <w:lang w:val="de-CH"/>
        </w:rPr>
        <w:lastRenderedPageBreak/>
        <w:t>MCD</w:t>
      </w:r>
    </w:p>
    <w:p w14:paraId="1A423476" w14:textId="75033257" w:rsidR="007B318E" w:rsidRPr="007B318E" w:rsidRDefault="007B318E" w:rsidP="007B318E">
      <w:pPr>
        <w:rPr>
          <w:lang w:val="de-CH"/>
        </w:rPr>
      </w:pPr>
      <w:r>
        <w:rPr>
          <w:noProof/>
          <w:lang w:val="de-CH"/>
        </w:rPr>
        <w:drawing>
          <wp:anchor distT="0" distB="0" distL="114300" distR="114300" simplePos="0" relativeHeight="251660288" behindDoc="0" locked="0" layoutInCell="1" allowOverlap="1" wp14:anchorId="5624D2B1" wp14:editId="313809D7">
            <wp:simplePos x="0" y="0"/>
            <wp:positionH relativeFrom="column">
              <wp:posOffset>219075</wp:posOffset>
            </wp:positionH>
            <wp:positionV relativeFrom="paragraph">
              <wp:posOffset>232410</wp:posOffset>
            </wp:positionV>
            <wp:extent cx="9163050" cy="41465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5A05A" w14:textId="122A1F65" w:rsidR="00C36AB0" w:rsidRPr="007B318E" w:rsidRDefault="00C36AB0" w:rsidP="00DE7787">
      <w:pPr>
        <w:rPr>
          <w:lang w:val="de-CH"/>
        </w:rPr>
      </w:pPr>
    </w:p>
    <w:p w14:paraId="607A6E63" w14:textId="2215EFDF" w:rsidR="00C36AB0" w:rsidRDefault="00C36AB0" w:rsidP="00DE7787">
      <w:pPr>
        <w:rPr>
          <w:lang w:val="de-CH"/>
        </w:rPr>
      </w:pPr>
    </w:p>
    <w:p w14:paraId="3EA0124E" w14:textId="0BB2CAC0" w:rsidR="008F577A" w:rsidRDefault="008F577A" w:rsidP="00DE7787">
      <w:pPr>
        <w:rPr>
          <w:lang w:val="de-CH"/>
        </w:rPr>
      </w:pPr>
      <w:r>
        <w:rPr>
          <w:lang w:val="de-CH"/>
        </w:rPr>
        <w:lastRenderedPageBreak/>
        <w:t xml:space="preserve">MLD </w:t>
      </w:r>
    </w:p>
    <w:p w14:paraId="6518F11A" w14:textId="08E66BFC" w:rsidR="008F577A" w:rsidRDefault="008F577A" w:rsidP="00DE7787">
      <w:pPr>
        <w:rPr>
          <w:lang w:val="de-CH"/>
        </w:rPr>
      </w:pPr>
    </w:p>
    <w:p w14:paraId="0AC9477D" w14:textId="2D8946CC" w:rsidR="008F577A" w:rsidRPr="007B318E" w:rsidRDefault="008F577A" w:rsidP="00DE7787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066DD262" wp14:editId="4B6CA495">
            <wp:extent cx="8907391" cy="4705350"/>
            <wp:effectExtent l="0" t="0" r="8255" b="0"/>
            <wp:docPr id="3" name="Image 3" descr="Une image contenant capture d’écran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ld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776" cy="471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278" w14:textId="6C28AD10" w:rsidR="00C36AB0" w:rsidRPr="007B318E" w:rsidRDefault="00C36AB0" w:rsidP="00DE7787">
      <w:pPr>
        <w:rPr>
          <w:lang w:val="de-CH"/>
        </w:rPr>
      </w:pPr>
    </w:p>
    <w:p w14:paraId="6B9B9949" w14:textId="794C0C70" w:rsidR="00C36AB0" w:rsidRPr="007B318E" w:rsidRDefault="00C36AB0" w:rsidP="00DE7787">
      <w:pPr>
        <w:rPr>
          <w:lang w:val="de-CH"/>
        </w:rPr>
      </w:pPr>
    </w:p>
    <w:p w14:paraId="02507657" w14:textId="637D632F" w:rsidR="00C36AB0" w:rsidRPr="007B318E" w:rsidRDefault="00C36AB0" w:rsidP="00DE7787">
      <w:pPr>
        <w:rPr>
          <w:lang w:val="de-CH"/>
        </w:rPr>
      </w:pPr>
    </w:p>
    <w:p w14:paraId="083DE0BF" w14:textId="4782EB44" w:rsidR="00C36AB0" w:rsidRPr="007B318E" w:rsidRDefault="00C36AB0" w:rsidP="00DE7787">
      <w:pPr>
        <w:rPr>
          <w:lang w:val="de-CH"/>
        </w:rPr>
      </w:pPr>
    </w:p>
    <w:p w14:paraId="62239C06" w14:textId="36173560" w:rsidR="00C36AB0" w:rsidRPr="007B318E" w:rsidRDefault="00C36AB0" w:rsidP="00DE7787">
      <w:pPr>
        <w:rPr>
          <w:lang w:val="de-CH"/>
        </w:rPr>
      </w:pPr>
      <w:bookmarkStart w:id="0" w:name="_GoBack"/>
      <w:bookmarkEnd w:id="0"/>
    </w:p>
    <w:sectPr w:rsidR="00C36AB0" w:rsidRPr="007B318E" w:rsidSect="00C36AB0">
      <w:footerReference w:type="default" r:id="rId11"/>
      <w:headerReference w:type="first" r:id="rId12"/>
      <w:footerReference w:type="first" r:id="rId13"/>
      <w:pgSz w:w="16838" w:h="11906" w:orient="landscape" w:code="9"/>
      <w:pgMar w:top="1800" w:right="1440" w:bottom="1800" w:left="1080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ED99A" w14:textId="77777777" w:rsidR="00530E35" w:rsidRDefault="00530E35">
      <w:pPr>
        <w:spacing w:after="0" w:line="240" w:lineRule="auto"/>
      </w:pPr>
      <w:r>
        <w:separator/>
      </w:r>
    </w:p>
    <w:p w14:paraId="064ECD94" w14:textId="77777777" w:rsidR="00530E35" w:rsidRDefault="00530E35"/>
  </w:endnote>
  <w:endnote w:type="continuationSeparator" w:id="0">
    <w:p w14:paraId="380C71F2" w14:textId="77777777" w:rsidR="00530E35" w:rsidRDefault="00530E35">
      <w:pPr>
        <w:spacing w:after="0" w:line="240" w:lineRule="auto"/>
      </w:pPr>
      <w:r>
        <w:continuationSeparator/>
      </w:r>
    </w:p>
    <w:p w14:paraId="507C2EB9" w14:textId="77777777" w:rsidR="00530E35" w:rsidRDefault="00530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agara Engraved"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5B57" w14:textId="77777777" w:rsidR="00B979D8" w:rsidRDefault="00917394">
    <w:pPr>
      <w:pStyle w:val="Pieddepage"/>
    </w:pP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A94F60">
      <w:rPr>
        <w:noProof/>
        <w:lang w:bidi="de-DE"/>
      </w:rPr>
      <w:t>0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821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DB215" w14:textId="7B5ECCB4" w:rsidR="00DA75AD" w:rsidRDefault="00DA75AD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C2D41F" w14:textId="7AA0A307" w:rsidR="00DA75AD" w:rsidRDefault="00DA75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A9CE4" w14:textId="77777777" w:rsidR="00530E35" w:rsidRDefault="00530E35">
      <w:pPr>
        <w:spacing w:after="0" w:line="240" w:lineRule="auto"/>
      </w:pPr>
      <w:r>
        <w:separator/>
      </w:r>
    </w:p>
    <w:p w14:paraId="0261A7FB" w14:textId="77777777" w:rsidR="00530E35" w:rsidRDefault="00530E35"/>
  </w:footnote>
  <w:footnote w:type="continuationSeparator" w:id="0">
    <w:p w14:paraId="02A386D3" w14:textId="77777777" w:rsidR="00530E35" w:rsidRDefault="00530E35">
      <w:pPr>
        <w:spacing w:after="0" w:line="240" w:lineRule="auto"/>
      </w:pPr>
      <w:r>
        <w:continuationSeparator/>
      </w:r>
    </w:p>
    <w:p w14:paraId="5678066C" w14:textId="77777777" w:rsidR="00530E35" w:rsidRDefault="00530E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A33D3" w14:textId="3CD189D7" w:rsidR="00DA75AD" w:rsidRPr="00592032" w:rsidRDefault="00DA75AD" w:rsidP="00DA75AD">
    <w:pPr>
      <w:pStyle w:val="Date"/>
      <w:rPr>
        <w:lang w:val="fr-CH"/>
      </w:rPr>
    </w:pPr>
    <w:r>
      <w:fldChar w:fldCharType="begin"/>
    </w:r>
    <w:r>
      <w:instrText xml:space="preserve"> TIME \@ "dd.MM.yyyy" </w:instrText>
    </w:r>
    <w:r>
      <w:fldChar w:fldCharType="separate"/>
    </w:r>
    <w:r w:rsidR="00EA742E">
      <w:rPr>
        <w:noProof/>
      </w:rPr>
      <w:t>18.11.2019</w:t>
    </w:r>
    <w:r>
      <w:fldChar w:fldCharType="end"/>
    </w:r>
  </w:p>
  <w:p w14:paraId="68F0AB0D" w14:textId="77777777" w:rsidR="00DA75AD" w:rsidRPr="00DA75AD" w:rsidRDefault="00DA75AD" w:rsidP="00DA75A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7065008"/>
    <w:multiLevelType w:val="hybridMultilevel"/>
    <w:tmpl w:val="1638CEDA"/>
    <w:lvl w:ilvl="0" w:tplc="4DCE624C">
      <w:start w:val="1"/>
      <w:numFmt w:val="bullet"/>
      <w:lvlText w:val="­"/>
      <w:lvlJc w:val="left"/>
      <w:pPr>
        <w:ind w:left="1080" w:hanging="360"/>
      </w:pPr>
      <w:rPr>
        <w:rFonts w:ascii="Niagara Engraved" w:hAnsi="Niagara Engraved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A22571"/>
    <w:multiLevelType w:val="hybridMultilevel"/>
    <w:tmpl w:val="5262D636"/>
    <w:lvl w:ilvl="0" w:tplc="4DCE624C">
      <w:start w:val="1"/>
      <w:numFmt w:val="bullet"/>
      <w:lvlText w:val="­"/>
      <w:lvlJc w:val="left"/>
      <w:pPr>
        <w:ind w:left="1080" w:hanging="360"/>
      </w:pPr>
      <w:rPr>
        <w:rFonts w:ascii="Niagara Engraved" w:hAnsi="Niagara Engraved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4" w15:restartNumberingAfterBreak="0">
    <w:nsid w:val="63771CEC"/>
    <w:multiLevelType w:val="hybridMultilevel"/>
    <w:tmpl w:val="A4420A86"/>
    <w:lvl w:ilvl="0" w:tplc="4DCE624C">
      <w:start w:val="1"/>
      <w:numFmt w:val="bullet"/>
      <w:lvlText w:val="­"/>
      <w:lvlJc w:val="left"/>
      <w:pPr>
        <w:ind w:left="1080" w:hanging="360"/>
      </w:pPr>
      <w:rPr>
        <w:rFonts w:ascii="Niagara Engraved" w:hAnsi="Niagara Engraved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1638CF"/>
    <w:multiLevelType w:val="multilevel"/>
    <w:tmpl w:val="5C7EBD96"/>
    <w:lvl w:ilvl="0">
      <w:start w:val="1"/>
      <w:numFmt w:val="lowerRoman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E2B3F6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5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6"/>
  </w:num>
  <w:num w:numId="13">
    <w:abstractNumId w:val="9"/>
  </w:num>
  <w:num w:numId="14">
    <w:abstractNumId w:val="1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85"/>
    <w:rsid w:val="00051678"/>
    <w:rsid w:val="00080C63"/>
    <w:rsid w:val="000C47C7"/>
    <w:rsid w:val="000D19EF"/>
    <w:rsid w:val="000D1F66"/>
    <w:rsid w:val="000D3390"/>
    <w:rsid w:val="000D4588"/>
    <w:rsid w:val="001800F8"/>
    <w:rsid w:val="00235079"/>
    <w:rsid w:val="002460F4"/>
    <w:rsid w:val="00294C3F"/>
    <w:rsid w:val="002C1552"/>
    <w:rsid w:val="00303660"/>
    <w:rsid w:val="00315E05"/>
    <w:rsid w:val="0034617C"/>
    <w:rsid w:val="00356102"/>
    <w:rsid w:val="003B0C99"/>
    <w:rsid w:val="003F2336"/>
    <w:rsid w:val="003F397A"/>
    <w:rsid w:val="003F3D12"/>
    <w:rsid w:val="00433401"/>
    <w:rsid w:val="004343C1"/>
    <w:rsid w:val="0046101C"/>
    <w:rsid w:val="004C0D7C"/>
    <w:rsid w:val="00521179"/>
    <w:rsid w:val="00521597"/>
    <w:rsid w:val="00530E35"/>
    <w:rsid w:val="0055429E"/>
    <w:rsid w:val="00567C7E"/>
    <w:rsid w:val="00592032"/>
    <w:rsid w:val="005B38E5"/>
    <w:rsid w:val="005C7BF4"/>
    <w:rsid w:val="00605C1F"/>
    <w:rsid w:val="006920F0"/>
    <w:rsid w:val="00696D06"/>
    <w:rsid w:val="006A5E85"/>
    <w:rsid w:val="006B6AF4"/>
    <w:rsid w:val="007002A7"/>
    <w:rsid w:val="00721AE6"/>
    <w:rsid w:val="00740829"/>
    <w:rsid w:val="00793758"/>
    <w:rsid w:val="007A06AE"/>
    <w:rsid w:val="007B318E"/>
    <w:rsid w:val="007E1534"/>
    <w:rsid w:val="00807F4F"/>
    <w:rsid w:val="00814746"/>
    <w:rsid w:val="00851BEE"/>
    <w:rsid w:val="00890F29"/>
    <w:rsid w:val="008F13AE"/>
    <w:rsid w:val="008F577A"/>
    <w:rsid w:val="00914CDD"/>
    <w:rsid w:val="00917394"/>
    <w:rsid w:val="0095597A"/>
    <w:rsid w:val="009866E2"/>
    <w:rsid w:val="00A40744"/>
    <w:rsid w:val="00A94F60"/>
    <w:rsid w:val="00AA12F8"/>
    <w:rsid w:val="00AE3359"/>
    <w:rsid w:val="00B4320A"/>
    <w:rsid w:val="00B51EB3"/>
    <w:rsid w:val="00B65590"/>
    <w:rsid w:val="00B979D8"/>
    <w:rsid w:val="00BB1F80"/>
    <w:rsid w:val="00BB7054"/>
    <w:rsid w:val="00C11B7B"/>
    <w:rsid w:val="00C36AB0"/>
    <w:rsid w:val="00CA0B9F"/>
    <w:rsid w:val="00CA5BA4"/>
    <w:rsid w:val="00CF7F3E"/>
    <w:rsid w:val="00DA75AD"/>
    <w:rsid w:val="00DB445C"/>
    <w:rsid w:val="00DC6E62"/>
    <w:rsid w:val="00DD5B84"/>
    <w:rsid w:val="00DE7787"/>
    <w:rsid w:val="00E129F9"/>
    <w:rsid w:val="00E60CF9"/>
    <w:rsid w:val="00EA742E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FD7EB"/>
  <w15:chartTrackingRefBased/>
  <w15:docId w15:val="{BD08E782-DE2F-49F6-802E-68CD3301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de-DE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Titre1">
    <w:name w:val="heading 1"/>
    <w:basedOn w:val="Normal"/>
    <w:link w:val="Titre1C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0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0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5353" w:themeColor="accent1" w:themeShade="BF"/>
    </w:rPr>
  </w:style>
  <w:style w:type="paragraph" w:styleId="Titre5">
    <w:name w:val="heading 5"/>
    <w:basedOn w:val="Normal"/>
    <w:link w:val="Titre5C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re6">
    <w:name w:val="heading 6"/>
    <w:basedOn w:val="Normal"/>
    <w:link w:val="Titre6C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re7">
    <w:name w:val="heading 7"/>
    <w:basedOn w:val="Normal"/>
    <w:link w:val="Titre7C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re8">
    <w:name w:val="heading 8"/>
    <w:basedOn w:val="Normal"/>
    <w:link w:val="Titre8C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re9">
    <w:name w:val="heading 9"/>
    <w:basedOn w:val="Normal"/>
    <w:link w:val="Titre9C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re">
    <w:name w:val="Title"/>
    <w:basedOn w:val="Normal"/>
    <w:link w:val="TitreC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re"/>
    <w:link w:val="DateCar"/>
    <w:uiPriority w:val="2"/>
    <w:qFormat/>
    <w:pPr>
      <w:spacing w:after="360"/>
      <w:ind w:left="0"/>
    </w:pPr>
    <w:rPr>
      <w:sz w:val="28"/>
    </w:rPr>
  </w:style>
  <w:style w:type="character" w:customStyle="1" w:styleId="DateCar">
    <w:name w:val="Date Car"/>
    <w:basedOn w:val="Policepardfaut"/>
    <w:link w:val="Date"/>
    <w:uiPriority w:val="2"/>
    <w:rPr>
      <w:sz w:val="28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olor w:val="2E2E2E" w:themeColor="accen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2E2E2E" w:themeColor="accen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707070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707070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15"/>
      <w:sz w:val="32"/>
    </w:rPr>
  </w:style>
  <w:style w:type="character" w:styleId="Textedelespacerserv">
    <w:name w:val="Placeholder Text"/>
    <w:basedOn w:val="Policepardfaut"/>
    <w:uiPriority w:val="99"/>
    <w:semiHidden/>
    <w:rsid w:val="00793758"/>
    <w:rPr>
      <w:color w:val="707070" w:themeColor="text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1F80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BB1F80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BB1F80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BB1F80"/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BB1F80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BB1F80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B1F80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B1F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B1F80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B1F80"/>
    <w:rPr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B1F80"/>
    <w:rPr>
      <w:rFonts w:ascii="Segoe UI" w:hAnsi="Segoe UI" w:cs="Segoe UI"/>
      <w:szCs w:val="16"/>
    </w:rPr>
  </w:style>
  <w:style w:type="paragraph" w:styleId="Adresseexpditeur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B1F80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B1F80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BB1F80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BB1F80"/>
    <w:rPr>
      <w:rFonts w:ascii="Consolas" w:hAnsi="Consolas"/>
      <w:szCs w:val="21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enumros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epuces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5B38E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2032"/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92032"/>
    <w:rPr>
      <w:rFonts w:asciiTheme="majorHAnsi" w:eastAsiaTheme="majorEastAsia" w:hAnsiTheme="majorHAnsi" w:cstheme="majorBidi"/>
      <w:i/>
      <w:iCs/>
      <w:color w:val="535353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ot\Desktop\Documentation_BatailleNaval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Documentation_BatailleNavale</Template>
  <TotalTime>0</TotalTime>
  <Pages>6</Pages>
  <Words>246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Sidot Antoine</dc:creator>
  <cp:keywords/>
  <dc:description/>
  <cp:lastModifiedBy>samuel brisset</cp:lastModifiedBy>
  <cp:revision>12</cp:revision>
  <dcterms:created xsi:type="dcterms:W3CDTF">2019-11-04T11:11:00Z</dcterms:created>
  <dcterms:modified xsi:type="dcterms:W3CDTF">2019-11-18T11:52:00Z</dcterms:modified>
</cp:coreProperties>
</file>